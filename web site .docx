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bookmarkStart w:id="0" w:name="_GoBack"/>
      <w:bookmarkEnd w:id="0"/>
      <w:r>
        <w:rPr>
          <w:rFonts w:ascii="微软雅黑" w:eastAsia="微软雅黑" w:cs="微软雅黑"/>
          <w:sz w:val="28"/>
          <w:u w:color="auto"/>
        </w:rPr>
        <w:t>import { motion } from "framer-motion";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export default function Home() { return (&lt;main className="min-h-screen bg-gradient-to-br from-indigo-50 via-white to-indigo-100 text-gray-900 font-sans"&gt;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{/* Hero Section */}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&lt;section className="bg-indigo-600 text-white py-20 text-center"&gt;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&lt;h2 className="text-4xl font-bold mb-4"&gt;Crafting Experiences with Code&lt;/h2&gt;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&lt;p className="text-lg mb-6"&gt;A minimal yet professional developer portfolio&lt;/p&gt;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&lt;a href="#projects" className="bg-white text-indigo-700 px-6 py-2 rounded font-semibold hover:bg-gray-100 transition"&gt;View Projects&lt;/a&gt;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&lt;/section&gt;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&lt;motion.header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className="bg-indigo-700 text-white py-6 px-4 shadow-lg"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initial={{ y: -100, opacity: 0 }}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animate={{ y: 0, opacity: 1 }}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transition={{ duration: 0.5 }}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&lt;h1 className="text-3xl font-bold"&gt;Welcome to My Website&lt;/h1&gt;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&lt;nav className="mt-4 space-x-4 text-lg"&gt;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&lt;a href="#about" className="hover:underline"&gt;About&lt;/a&gt;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&lt;a href="#projects" className="hover:underline"&gt;Projects&lt;/a&gt;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&lt;a href="#gallery" className="hover:underline"&gt;Gallery&lt;/a&gt;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&lt;a href="#testimonials" className="hover:underline"&gt;Testimonials&lt;/a&gt;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&lt;a href="#contact" className="hover:underline"&gt;Contact&lt;/a&gt;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&lt;/nav&gt;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&lt;/motion.header&gt;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&lt;motion.section id="about" className="p-8 bg-white bg-opacity-80 rounded-md m-4 shadow-md" initial={{ opacity: 0 }} whileInView={{ opacity: 1 }} transition={{ duration: 0.5 }}&gt;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&lt;h2 className="text-2xl font-semibold mb-2 text-indigo-700"&gt;About Me&lt;/h2&gt;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&lt;p className="text-gray-700"&gt;Hello! I'm glad you're here. This is a simple, professional-looking website built with Next.js and Tailwind CSS.&lt;/p&gt;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&lt;/motion.section&gt;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&lt;motion.section id="projects" className="p-8 bg-white bg-opacity-80 rounded-md m-4 shadow-md" initial={{ opacity: 0 }} whileInView={{ opacity: 1 }} transition={{ duration: 0.5 }}&gt;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&lt;h2 className="text-2xl font-semibold mb-2 text-indigo-700"&gt;Projects&lt;/h2&gt;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&lt;ul className="list-disc pl-5 text-gray-700"&gt;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&lt;li&gt;Project One - A modern portfolio website&lt;/li&gt;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&lt;li&gt;Project Two - A responsive landing page&lt;/li&gt;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&lt;li&gt;Project Three - A dynamic blog system&lt;/li&gt;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&lt;/ul&gt;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&lt;/motion.section&gt;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&lt;motion.section id="gallery" className="p-8 bg-white bg-opacity-80 rounded-md m-4 shadow-md" initial={{ opacity: 0 }} whileInView={{ opacity: 1 }} transition={{ duration: 0.5 }}&gt;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&lt;h2 className="text-2xl font-semibold mb-2 text-indigo-700"&gt;Gallery&lt;/h2&gt;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&lt;div className="grid grid-cols-2 md:grid-cols-3 gap-4"&gt;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&lt;motion.div className="bg-indigo-200 h-40 rounded shadow-md flex items-center justify-center" whileHover={{ scale: 1.05 }}&gt;Image 1&lt;/motion.div&gt;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&lt;motion.div className="bg-indigo-200 h-40 rounded shadow-md flex items-center justify-center" whileHover={{ scale: 1.05 }}&gt;Image 2&lt;/motion.div&gt;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&lt;motion.div className="bg-indigo-200 h-40 rounded shadow-md flex items-center justify-center" whileHover={{ scale: 1.05 }}&gt;Image 3&lt;/motion.div&gt;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&lt;/div&gt;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&lt;/motion.section&gt;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&lt;motion.section id="testimonials" className="p-8 bg-white bg-opacity-80 rounded-md m-4 shadow-md" initial={{ opacity: 0 }} whileInView={{ opacity: 1 }} transition={{ duration: 0.5 }}&gt;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&lt;h2 className="text-2xl font-semibold mb-2 text-indigo-700"&gt;Testimonials&lt;/h2&gt;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&lt;blockquote className="italic text-gray-700 border-l-4 border-indigo-600 pl-4"&gt;"This is a fantastic website!" – User A&lt;/blockquote&gt;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&lt;blockquote className="italic text-gray-700 border-l-4 border-indigo-600 pl-4 mt-4"&gt;"I love the clean and professional design." – User B&lt;/blockquote&gt;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&lt;/motion.section&gt;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&lt;motion.section id="contact" className="p-8 bg-white bg-opacity-80 rounded-md m-4 shadow-md" initial={{ opacity: 0 }} whileInView={{ opacity: 1 }} transition={{ duration: 0.5 }}&gt;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&lt;h2 className="text-2xl font-semibold mb-2 text-indigo-700"&gt;Contact&lt;/h2&gt;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&lt;form className="space-y-4 max-w-md"&gt;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&lt;input type="text" placeholder="Your Name" className="w-full p-2 border border-gray-300 rounded" /&gt;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&lt;input type="email" placeholder="Your Email" className="w-full p-2 border border-gray-300 rounded" /&gt;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&lt;textarea placeholder="Your Message" className="w-full p-2 border border-gray-300 rounded"&gt;&lt;/textarea&gt;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  &lt;button type="submit" className="bg-indigo-700 text-white px-4 py-2 rounded hover:bg-indigo-800"&gt;Send&lt;/button&gt;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&lt;/form&gt;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&lt;/motion.section&gt;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&lt;motion.footer className="text-center py-4 bg-indigo-700 text-white mt-4 rounded-t" initial={{ y: 100, opacity: 0 }} animate={{ y: 0, opacity: 1 }} transition={{ duration: 0.5 }}&gt;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  &lt;p&gt;&amp;copy; 2025 My Website. All rights reserved.&lt;/p&gt;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  &lt;/motion.footer&gt;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&lt;/main&gt;</w:t>
      </w:r>
      <w:r>
        <w:rPr>
          <w:u w:color="auto"/>
        </w:rPr>
        <w:t>﻿
</w:t>
      </w:r>
      <w:r>
        <w:rPr>
          <w:rFonts w:ascii="微软雅黑" w:eastAsia="微软雅黑" w:cs="微软雅黑"/>
          <w:sz w:val="28"/>
          <w:u w:color="auto"/>
        </w:rPr>
        <w:t>); }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微软雅黑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sz w:val="21"/>
    </w:rPr>
  </w:style>
  <w:style w:type="paragraph" w:styleId="1">
    <w:name w:val="heading 1"/>
    <w:basedOn w:val="0"/>
    <w:pPr>
      <w:outlineLvl w:val="0"/>
    </w:pPr>
    <w:rPr>
      <w:b/>
      <w:sz w:val="42"/>
    </w:rPr>
  </w:style>
  <w:style w:type="paragraph" w:styleId="2">
    <w:name w:val="heading 2"/>
    <w:basedOn w:val="0"/>
    <w:pPr>
      <w:outlineLvl w:val="0"/>
    </w:pPr>
    <w:rPr>
      <w:b/>
      <w:sz w:val="31"/>
    </w:rPr>
  </w:style>
  <w:style w:type="paragraph" w:styleId="3">
    <w:name w:val="heading 3"/>
    <w:basedOn w:val="0"/>
    <w:pPr>
      <w:outlineLvl w:val="0"/>
    </w:pPr>
    <w:rPr>
      <w:b/>
      <w:sz w:val="31"/>
    </w:rPr>
  </w:style>
  <w:style w:type="paragraph" w:styleId="4">
    <w:name w:val="heading 4"/>
    <w:basedOn w:val="0"/>
    <w:pPr>
      <w:outlineLvl w:val="0"/>
    </w:pPr>
    <w:rPr>
      <w:b/>
      <w:sz w:val="27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5</Pages>
  <Words>427</Words>
  <Characters>4020</Characters>
  <Lines>96</Lines>
  <Paragraphs>1</Paragraphs>
  <CharactersWithSpaces>4611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2025-06-11T07:08:04Z</dcterms:modified>
</cp:coreProperties>
</file>